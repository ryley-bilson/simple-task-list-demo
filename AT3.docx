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AU"/>
        </w:rPr>
        <w:id w:val="-1217892808"/>
        <w:docPartObj>
          <w:docPartGallery w:val="Cover Pages"/>
          <w:docPartUnique/>
        </w:docPartObj>
      </w:sdtPr>
      <w:sdtEndPr/>
      <w:sdtContent>
        <w:p w14:paraId="34A037E8" w14:textId="77777777" w:rsidR="00A6341F" w:rsidRDefault="00220323">
          <w:pPr>
            <w:pStyle w:val="NoSpacing"/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5C5A33" wp14:editId="22FD3FB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4020B" w14:textId="77777777" w:rsidR="00A6341F" w:rsidRDefault="0011686D" w:rsidP="0022032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Ryley Bilson</w:t>
                                </w:r>
                              </w:p>
                              <w:p w14:paraId="5E3F3B08" w14:textId="77777777" w:rsidR="00A6341F" w:rsidRDefault="00D452F4" w:rsidP="002203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34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SM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C5A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14:paraId="5834020B" w14:textId="77777777" w:rsidR="00A6341F" w:rsidRDefault="0011686D" w:rsidP="0022032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Ryley Bilson</w:t>
                          </w:r>
                        </w:p>
                        <w:p w14:paraId="5E3F3B08" w14:textId="77777777" w:rsidR="00A6341F" w:rsidRDefault="00D452F4" w:rsidP="002203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34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SM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8DA1AB" w14:textId="77777777" w:rsidR="00A6341F" w:rsidRDefault="0084705C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829D4E" wp14:editId="75D9B843">
                    <wp:simplePos x="0" y="0"/>
                    <wp:positionH relativeFrom="margin">
                      <wp:posOffset>1356359</wp:posOffset>
                    </wp:positionH>
                    <wp:positionV relativeFrom="margin">
                      <wp:posOffset>2689860</wp:posOffset>
                    </wp:positionV>
                    <wp:extent cx="3495675" cy="1069848"/>
                    <wp:effectExtent l="0" t="0" r="9525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56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C9226" w14:textId="260BD527" w:rsidR="00A6341F" w:rsidRPr="0084705C" w:rsidRDefault="00D452F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08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Programming</w:t>
                                    </w:r>
                                    <w:r w:rsidR="00B50DB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3</w:t>
                                    </w:r>
                                  </w:sdtContent>
                                </w:sdt>
                              </w:p>
                              <w:p w14:paraId="7ABF9005" w14:textId="2B97CC6D" w:rsidR="00A6341F" w:rsidRDefault="00D452F4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8A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3 – Project (AT3)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id w:val="482357735"/>
                                  <w:date w:fullDate="2021-06-24T00:00:00Z">
                                    <w:dateFormat w:val="d/MM/yyyy"/>
                                    <w:lid w:val="en-A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051651" w14:textId="6DCA78F7" w:rsidR="00DD4A7A" w:rsidRPr="0011686D" w:rsidRDefault="00C5239A">
                                    <w:pPr>
                                      <w:spacing w:before="120"/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24/06/2021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829D4E" id="Text Box 1" o:spid="_x0000_s1027" type="#_x0000_t202" style="position:absolute;margin-left:106.8pt;margin-top:211.8pt;width:275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3C3C9226" w14:textId="260BD527" w:rsidR="00A6341F" w:rsidRPr="0084705C" w:rsidRDefault="00D452F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308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Programming</w:t>
                              </w:r>
                              <w:r w:rsidR="00B50DB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3</w:t>
                              </w:r>
                            </w:sdtContent>
                          </w:sdt>
                        </w:p>
                        <w:p w14:paraId="7ABF9005" w14:textId="2B97CC6D" w:rsidR="00A6341F" w:rsidRDefault="00D452F4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18A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3 – Project (AT3)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id w:val="482357735"/>
                            <w:date w:fullDate="2021-06-24T00:00:00Z">
                              <w:dateFormat w:val="d/MM/yyyy"/>
                              <w:lid w:val="en-A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051651" w14:textId="6DCA78F7" w:rsidR="00DD4A7A" w:rsidRPr="0011686D" w:rsidRDefault="00C5239A">
                              <w:pPr>
                                <w:spacing w:before="120"/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24/06/2021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D4A7A">
            <w:t xml:space="preserve">   </w:t>
          </w:r>
          <w:r w:rsidR="00A634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AU"/>
        </w:rPr>
        <w:id w:val="-11226820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7FBD31" w14:textId="77777777" w:rsidR="00A6341F" w:rsidRDefault="00A6341F" w:rsidP="00A6341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1FD6994F" w14:textId="03BE316C" w:rsidR="00D452F4" w:rsidRDefault="00A634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0810" w:history="1">
            <w:r w:rsidR="00D452F4" w:rsidRPr="006C3FBB">
              <w:rPr>
                <w:rStyle w:val="Hyperlink"/>
                <w:noProof/>
              </w:rPr>
              <w:t>1</w:t>
            </w:r>
            <w:r w:rsidR="00D452F4">
              <w:rPr>
                <w:rFonts w:eastAsiaTheme="minorEastAsia"/>
                <w:noProof/>
                <w:lang w:eastAsia="en-AU"/>
              </w:rPr>
              <w:tab/>
            </w:r>
            <w:r w:rsidR="00D452F4" w:rsidRPr="006C3FBB">
              <w:rPr>
                <w:rStyle w:val="Hyperlink"/>
                <w:noProof/>
              </w:rPr>
              <w:t>Planning Document</w:t>
            </w:r>
            <w:r w:rsidR="00D452F4">
              <w:rPr>
                <w:noProof/>
                <w:webHidden/>
              </w:rPr>
              <w:tab/>
            </w:r>
            <w:r w:rsidR="00D452F4">
              <w:rPr>
                <w:noProof/>
                <w:webHidden/>
              </w:rPr>
              <w:fldChar w:fldCharType="begin"/>
            </w:r>
            <w:r w:rsidR="00D452F4">
              <w:rPr>
                <w:noProof/>
                <w:webHidden/>
              </w:rPr>
              <w:instrText xml:space="preserve"> PAGEREF _Toc89770810 \h </w:instrText>
            </w:r>
            <w:r w:rsidR="00D452F4">
              <w:rPr>
                <w:noProof/>
                <w:webHidden/>
              </w:rPr>
            </w:r>
            <w:r w:rsidR="00D452F4">
              <w:rPr>
                <w:noProof/>
                <w:webHidden/>
              </w:rPr>
              <w:fldChar w:fldCharType="separate"/>
            </w:r>
            <w:r w:rsidR="00D452F4">
              <w:rPr>
                <w:noProof/>
                <w:webHidden/>
              </w:rPr>
              <w:t>2</w:t>
            </w:r>
            <w:r w:rsidR="00D452F4">
              <w:rPr>
                <w:noProof/>
                <w:webHidden/>
              </w:rPr>
              <w:fldChar w:fldCharType="end"/>
            </w:r>
          </w:hyperlink>
        </w:p>
        <w:p w14:paraId="06C4228D" w14:textId="74189DD1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1" w:history="1">
            <w:r w:rsidRPr="006C3FB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What data structures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2D34" w14:textId="20BEC123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2" w:history="1">
            <w:r w:rsidRPr="006C3FB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Where are you using hashing techniques?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DD48" w14:textId="5D8F9A0F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3" w:history="1">
            <w:r w:rsidRPr="006C3FB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What sorting algorithm are you using how this is different from selection and bubble sort?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189B" w14:textId="4713D3F2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4" w:history="1">
            <w:r w:rsidRPr="006C3FBB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What search technique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B91D" w14:textId="337A6AF8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5" w:history="1">
            <w:r w:rsidRPr="006C3FBB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What third party libraries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8052" w14:textId="4729F72C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6" w:history="1">
            <w:r w:rsidRPr="006C3FBB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Where can I find the documentation for this?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D47B" w14:textId="0B4A9A71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7" w:history="1">
            <w:r w:rsidRPr="006C3FBB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GUI 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54E9" w14:textId="4FB3A159" w:rsidR="00D452F4" w:rsidRDefault="00D452F4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8" w:history="1">
            <w:r w:rsidRPr="006C3FBB">
              <w:rPr>
                <w:rStyle w:val="Hyperlink"/>
                <w:noProof/>
              </w:rPr>
              <w:t>1.7.1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Window – Employee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73DE" w14:textId="71A7DD43" w:rsidR="00D452F4" w:rsidRDefault="00D452F4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19" w:history="1">
            <w:r w:rsidRPr="006C3FBB">
              <w:rPr>
                <w:rStyle w:val="Hyperlink"/>
                <w:noProof/>
              </w:rPr>
              <w:t>1.7.2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Window – Launch Mode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E3FD" w14:textId="01410B87" w:rsidR="00D452F4" w:rsidRDefault="00D452F4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0" w:history="1">
            <w:r w:rsidRPr="006C3FBB">
              <w:rPr>
                <w:rStyle w:val="Hyperlink"/>
                <w:noProof/>
              </w:rPr>
              <w:t>1.7.3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Window – Manager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40AB" w14:textId="3E5C6285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1" w:history="1">
            <w:r w:rsidRPr="006C3FBB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What source control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BF34" w14:textId="166375A9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2" w:history="1">
            <w:r w:rsidRPr="006C3FBB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What are your coding standards you are enforcing?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1AFC" w14:textId="1BFA018A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3" w:history="1">
            <w:r w:rsidRPr="006C3FBB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What tests are you going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215F" w14:textId="201D1186" w:rsidR="00D452F4" w:rsidRDefault="00D452F4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4" w:history="1">
            <w:r w:rsidRPr="006C3FB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Product Specification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FB99" w14:textId="28B00BB8" w:rsidR="00D452F4" w:rsidRDefault="00D452F4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5" w:history="1">
            <w:r w:rsidRPr="006C3FBB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Quality Assurance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FE5C" w14:textId="4307F9D3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6" w:history="1">
            <w:r w:rsidRPr="006C3FB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System Architecture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1133" w14:textId="0318964F" w:rsidR="00D452F4" w:rsidRDefault="00D452F4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7" w:history="1">
            <w:r w:rsidRPr="006C3FBB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9C15" w14:textId="79A6EA7B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8" w:history="1">
            <w:r w:rsidRPr="006C3FB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Forms/Windows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A135" w14:textId="3B56D8AC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29" w:history="1">
            <w:r w:rsidRPr="006C3FB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1DFC" w14:textId="324D2905" w:rsidR="00D452F4" w:rsidRDefault="00D452F4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30" w:history="1">
            <w:r w:rsidRPr="006C3FB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Testing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1B12" w14:textId="787D1D4D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31" w:history="1">
            <w:r w:rsidRPr="006C3FB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692A" w14:textId="6B6CCFC3" w:rsidR="00D452F4" w:rsidRDefault="00D452F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89770832" w:history="1">
            <w:r w:rsidRPr="006C3FB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C3FBB">
              <w:rPr>
                <w:rStyle w:val="Hyperlink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C442" w14:textId="77F7521C" w:rsidR="00A6341F" w:rsidRDefault="00A6341F">
          <w:r>
            <w:rPr>
              <w:b/>
              <w:bCs/>
              <w:noProof/>
            </w:rPr>
            <w:fldChar w:fldCharType="end"/>
          </w:r>
        </w:p>
      </w:sdtContent>
    </w:sdt>
    <w:p w14:paraId="29AAD50B" w14:textId="574BEE35" w:rsidR="00A6341F" w:rsidRDefault="00A6341F">
      <w:r>
        <w:br w:type="page"/>
      </w:r>
    </w:p>
    <w:p w14:paraId="19BBE243" w14:textId="14C56498" w:rsidR="00A6341F" w:rsidRDefault="00D05F60" w:rsidP="00A6341F">
      <w:pPr>
        <w:pStyle w:val="Heading1"/>
      </w:pPr>
      <w:bookmarkStart w:id="0" w:name="_Toc89770810"/>
      <w:r>
        <w:lastRenderedPageBreak/>
        <w:t>Planning Document</w:t>
      </w:r>
      <w:bookmarkEnd w:id="0"/>
    </w:p>
    <w:p w14:paraId="43A11DA4" w14:textId="663AC4F0" w:rsidR="0057623C" w:rsidRDefault="0057623C" w:rsidP="00AC685F">
      <w:pPr>
        <w:pStyle w:val="Heading2"/>
      </w:pPr>
      <w:bookmarkStart w:id="1" w:name="_Toc89770811"/>
      <w:r>
        <w:t>What data structures are you using?</w:t>
      </w:r>
      <w:bookmarkEnd w:id="1"/>
    </w:p>
    <w:p w14:paraId="77A224A5" w14:textId="7816412A" w:rsidR="0057623C" w:rsidRDefault="00D30D63" w:rsidP="0057623C">
      <w:r>
        <w:t>A queue.</w:t>
      </w:r>
    </w:p>
    <w:p w14:paraId="0F4CB4EB" w14:textId="047AC3C2" w:rsidR="0057623C" w:rsidRDefault="0057623C" w:rsidP="00AC685F">
      <w:pPr>
        <w:pStyle w:val="Heading2"/>
      </w:pPr>
      <w:bookmarkStart w:id="2" w:name="_Toc89770812"/>
      <w:r>
        <w:t>Where are you using hashing techniques?</w:t>
      </w:r>
      <w:bookmarkEnd w:id="2"/>
    </w:p>
    <w:p w14:paraId="74B4AF4F" w14:textId="2171A31A" w:rsidR="0057623C" w:rsidRDefault="00552DDD" w:rsidP="0057623C">
      <w:r>
        <w:t>Data will be saved alongside a hash.</w:t>
      </w:r>
      <w:r w:rsidR="004A4EE1" w:rsidRPr="004A4EE1">
        <w:t xml:space="preserve"> </w:t>
      </w:r>
      <w:r w:rsidR="004A4EE1">
        <w:t>Hash match required to edit loaded file.</w:t>
      </w:r>
    </w:p>
    <w:p w14:paraId="44C72CCA" w14:textId="5C8E6517" w:rsidR="0057623C" w:rsidRDefault="0057623C" w:rsidP="00AC685F">
      <w:pPr>
        <w:pStyle w:val="Heading2"/>
      </w:pPr>
      <w:bookmarkStart w:id="3" w:name="_Toc89770813"/>
      <w:r>
        <w:t>What sorting algorithm are you using how this is different from selection and bubble sort?</w:t>
      </w:r>
      <w:bookmarkEnd w:id="3"/>
    </w:p>
    <w:p w14:paraId="5DC90968" w14:textId="5123EF3C" w:rsidR="0057623C" w:rsidRDefault="0015481F" w:rsidP="0057623C">
      <w:r>
        <w:t xml:space="preserve">Quick sort will be used in this solution. Selection and bubble sort both look for a value that belongs at a respective end and slowly fill each element onwards with the correct value. Quick sort quickly divides a collection into weakly sorted partitions then repeats on each partition until partitions are of size </w:t>
      </w:r>
      <w:r w:rsidR="0008722A">
        <w:t>one.</w:t>
      </w:r>
    </w:p>
    <w:p w14:paraId="0294E7D5" w14:textId="03699EDF" w:rsidR="0057623C" w:rsidRDefault="0057623C" w:rsidP="00AC685F">
      <w:pPr>
        <w:pStyle w:val="Heading2"/>
      </w:pPr>
      <w:bookmarkStart w:id="4" w:name="_Toc89770814"/>
      <w:r>
        <w:t>What search technique are you using?</w:t>
      </w:r>
      <w:bookmarkEnd w:id="4"/>
    </w:p>
    <w:p w14:paraId="0600822B" w14:textId="25CF3BFF" w:rsidR="0057623C" w:rsidRDefault="00BB5D30" w:rsidP="0057623C">
      <w:r>
        <w:t>Binary search.</w:t>
      </w:r>
    </w:p>
    <w:p w14:paraId="753FF4B4" w14:textId="0E102E54" w:rsidR="0057623C" w:rsidRDefault="0057623C" w:rsidP="00AC685F">
      <w:pPr>
        <w:pStyle w:val="Heading2"/>
      </w:pPr>
      <w:bookmarkStart w:id="5" w:name="_Toc89770815"/>
      <w:r>
        <w:t>What third party libraries are you using?</w:t>
      </w:r>
      <w:bookmarkEnd w:id="5"/>
    </w:p>
    <w:p w14:paraId="1DCE0384" w14:textId="0B55A0CC" w:rsidR="0057623C" w:rsidRDefault="000F1CE3" w:rsidP="0057623C">
      <w:r>
        <w:t>(In-House) Bin</w:t>
      </w:r>
      <w:r w:rsidR="00C079C2">
        <w:t>ary File</w:t>
      </w:r>
      <w:r>
        <w:t xml:space="preserve"> Writer. </w:t>
      </w:r>
    </w:p>
    <w:p w14:paraId="0CC2D55A" w14:textId="731701B7" w:rsidR="0057623C" w:rsidRDefault="0057623C" w:rsidP="00AC685F">
      <w:pPr>
        <w:pStyle w:val="Heading2"/>
      </w:pPr>
      <w:bookmarkStart w:id="6" w:name="_Toc89770816"/>
      <w:r>
        <w:t>Where can I find the documentation for this?</w:t>
      </w:r>
      <w:bookmarkEnd w:id="6"/>
    </w:p>
    <w:p w14:paraId="54A9B84C" w14:textId="2A5E36DC" w:rsidR="0057623C" w:rsidRDefault="00CB345D" w:rsidP="0057623C">
      <w:r>
        <w:t xml:space="preserve">N/A. Feed a </w:t>
      </w:r>
      <w:proofErr w:type="spellStart"/>
      <w:r>
        <w:t>filepath</w:t>
      </w:r>
      <w:proofErr w:type="spellEnd"/>
      <w:r>
        <w:t xml:space="preserve"> and object, writes the object to a .</w:t>
      </w:r>
      <w:proofErr w:type="spellStart"/>
      <w:r>
        <w:t>dat</w:t>
      </w:r>
      <w:proofErr w:type="spellEnd"/>
      <w:r>
        <w:t xml:space="preserve"> file at the given location.</w:t>
      </w:r>
    </w:p>
    <w:p w14:paraId="0CF79657" w14:textId="6D6AF4F6" w:rsidR="0057623C" w:rsidRDefault="00201FA7" w:rsidP="00AC685F">
      <w:pPr>
        <w:pStyle w:val="Heading2"/>
      </w:pPr>
      <w:bookmarkStart w:id="7" w:name="_Toc89770817"/>
      <w:r>
        <w:lastRenderedPageBreak/>
        <w:t xml:space="preserve">GUI </w:t>
      </w:r>
      <w:r w:rsidR="009143C7">
        <w:t>Mock-up</w:t>
      </w:r>
      <w:bookmarkEnd w:id="7"/>
    </w:p>
    <w:p w14:paraId="3B447EDF" w14:textId="26F616FE" w:rsidR="00A84F8F" w:rsidRPr="00A84F8F" w:rsidRDefault="00A84F8F" w:rsidP="00A84F8F">
      <w:pPr>
        <w:pStyle w:val="Heading3"/>
      </w:pPr>
      <w:bookmarkStart w:id="8" w:name="_Toc89770818"/>
      <w:r>
        <w:t xml:space="preserve">Window </w:t>
      </w:r>
      <w:r w:rsidR="00CB6563">
        <w:t>–</w:t>
      </w:r>
      <w:r>
        <w:t xml:space="preserve"> Employee Mode</w:t>
      </w:r>
      <w:bookmarkEnd w:id="8"/>
    </w:p>
    <w:p w14:paraId="6F048E2D" w14:textId="77777777" w:rsidR="00274B35" w:rsidRDefault="00274B35" w:rsidP="0057623C">
      <w:r>
        <w:rPr>
          <w:noProof/>
        </w:rPr>
        <w:drawing>
          <wp:inline distT="0" distB="0" distL="0" distR="0" wp14:anchorId="39D3B592" wp14:editId="221E802E">
            <wp:extent cx="5905500" cy="4010589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66" cy="4012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8D845" w14:textId="145F673D" w:rsidR="00A07D19" w:rsidRDefault="00A07D19" w:rsidP="00A07D19">
      <w:pPr>
        <w:pStyle w:val="Heading3"/>
      </w:pPr>
      <w:bookmarkStart w:id="9" w:name="_Toc89770819"/>
      <w:r>
        <w:t>Window – Launch Mode Selector</w:t>
      </w:r>
      <w:bookmarkEnd w:id="9"/>
    </w:p>
    <w:p w14:paraId="30876B46" w14:textId="27DD1B5F" w:rsidR="00274B35" w:rsidRDefault="00274B35" w:rsidP="00A07D19">
      <w:r>
        <w:rPr>
          <w:noProof/>
        </w:rPr>
        <w:drawing>
          <wp:inline distT="0" distB="0" distL="0" distR="0" wp14:anchorId="257A4025" wp14:editId="28934D31">
            <wp:extent cx="3400425" cy="24955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FE63F" w14:textId="63E88FFA" w:rsidR="003F5B3B" w:rsidRDefault="003F5B3B" w:rsidP="003F5B3B">
      <w:pPr>
        <w:pStyle w:val="Heading3"/>
      </w:pPr>
      <w:bookmarkStart w:id="10" w:name="_Toc89770820"/>
      <w:r>
        <w:lastRenderedPageBreak/>
        <w:t>Window – Manager Mode</w:t>
      </w:r>
      <w:bookmarkEnd w:id="10"/>
    </w:p>
    <w:p w14:paraId="20BFA483" w14:textId="50D90451" w:rsidR="0057623C" w:rsidRDefault="00274B35" w:rsidP="0057623C">
      <w:r>
        <w:rPr>
          <w:noProof/>
        </w:rPr>
        <w:drawing>
          <wp:inline distT="0" distB="0" distL="0" distR="0" wp14:anchorId="1DFEB6F0" wp14:editId="2F5E61B2">
            <wp:extent cx="5753100" cy="390709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09" cy="3912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1D678" w14:textId="24600B01" w:rsidR="0057623C" w:rsidRDefault="0057623C" w:rsidP="00AC685F">
      <w:pPr>
        <w:pStyle w:val="Heading2"/>
      </w:pPr>
      <w:bookmarkStart w:id="11" w:name="_Toc89770821"/>
      <w:r>
        <w:t>What source control are you using?</w:t>
      </w:r>
      <w:bookmarkEnd w:id="11"/>
    </w:p>
    <w:p w14:paraId="1392F71D" w14:textId="0BF14D65" w:rsidR="0057623C" w:rsidRDefault="009D198F" w:rsidP="0057623C">
      <w:r>
        <w:t>Git via github</w:t>
      </w:r>
      <w:r w:rsidR="00B25685">
        <w:t>.com</w:t>
      </w:r>
      <w:r>
        <w:t>.</w:t>
      </w:r>
    </w:p>
    <w:p w14:paraId="42DE539F" w14:textId="28D6024E" w:rsidR="0057623C" w:rsidRDefault="0057623C" w:rsidP="00AC685F">
      <w:pPr>
        <w:pStyle w:val="Heading2"/>
      </w:pPr>
      <w:bookmarkStart w:id="12" w:name="_Toc89770822"/>
      <w:r>
        <w:t>What are your coding standards you are enforcing?</w:t>
      </w:r>
      <w:bookmarkEnd w:id="12"/>
    </w:p>
    <w:p w14:paraId="35234021" w14:textId="46AA0211" w:rsidR="0057623C" w:rsidRDefault="00145FCC" w:rsidP="0057623C">
      <w:r>
        <w:t xml:space="preserve">Microsoft Docs C# Coding Conventions: </w:t>
      </w:r>
      <w:hyperlink r:id="rId12" w:history="1">
        <w:r w:rsidRPr="00BD4651">
          <w:rPr>
            <w:rStyle w:val="Hyperlink"/>
          </w:rPr>
          <w:t>https://docs.microsoft.com/en-us/dotnet/csharp/fundamentals/coding-style/coding-conventions</w:t>
        </w:r>
      </w:hyperlink>
      <w:r>
        <w:t xml:space="preserve"> </w:t>
      </w:r>
    </w:p>
    <w:p w14:paraId="215B4DF0" w14:textId="76BD1757" w:rsidR="00714B89" w:rsidRDefault="0057623C" w:rsidP="00AC685F">
      <w:pPr>
        <w:pStyle w:val="Heading2"/>
      </w:pPr>
      <w:bookmarkStart w:id="13" w:name="_Toc89770823"/>
      <w:r>
        <w:t>What tests are you going to run?</w:t>
      </w:r>
      <w:bookmarkEnd w:id="13"/>
    </w:p>
    <w:p w14:paraId="4F354EEE" w14:textId="089A52D8" w:rsidR="00782328" w:rsidRDefault="00782328" w:rsidP="00782328">
      <w:pPr>
        <w:pStyle w:val="ListParagraph"/>
        <w:numPr>
          <w:ilvl w:val="0"/>
          <w:numId w:val="12"/>
        </w:numPr>
      </w:pPr>
      <w:r>
        <w:t>Save file</w:t>
      </w:r>
    </w:p>
    <w:p w14:paraId="2368E563" w14:textId="22185417" w:rsidR="00782328" w:rsidRDefault="00782328" w:rsidP="00782328">
      <w:pPr>
        <w:pStyle w:val="ListParagraph"/>
        <w:numPr>
          <w:ilvl w:val="0"/>
          <w:numId w:val="12"/>
        </w:numPr>
      </w:pPr>
      <w:r>
        <w:t>Load File</w:t>
      </w:r>
    </w:p>
    <w:p w14:paraId="1A5EB4A0" w14:textId="5F16C2DB" w:rsidR="00782328" w:rsidRDefault="00782328" w:rsidP="00782328">
      <w:pPr>
        <w:pStyle w:val="ListParagraph"/>
        <w:numPr>
          <w:ilvl w:val="0"/>
          <w:numId w:val="12"/>
        </w:numPr>
      </w:pPr>
      <w:r>
        <w:t>Enter correct password</w:t>
      </w:r>
    </w:p>
    <w:p w14:paraId="073E27CD" w14:textId="0E9687A2" w:rsidR="00782328" w:rsidRDefault="00782328" w:rsidP="00782328">
      <w:pPr>
        <w:pStyle w:val="ListParagraph"/>
        <w:numPr>
          <w:ilvl w:val="0"/>
          <w:numId w:val="12"/>
        </w:numPr>
      </w:pPr>
      <w:r>
        <w:t>Enter incorrect password</w:t>
      </w:r>
    </w:p>
    <w:p w14:paraId="3FDDFC43" w14:textId="2E5B5CCD" w:rsidR="00782328" w:rsidRDefault="00782328" w:rsidP="00782328">
      <w:pPr>
        <w:pStyle w:val="ListParagraph"/>
        <w:numPr>
          <w:ilvl w:val="0"/>
          <w:numId w:val="12"/>
        </w:numPr>
      </w:pPr>
      <w:r>
        <w:t>Sort object</w:t>
      </w:r>
    </w:p>
    <w:p w14:paraId="0203DDDF" w14:textId="4571AC7C" w:rsidR="00782328" w:rsidRDefault="00782328" w:rsidP="00782328">
      <w:pPr>
        <w:pStyle w:val="ListParagraph"/>
        <w:numPr>
          <w:ilvl w:val="0"/>
          <w:numId w:val="12"/>
        </w:numPr>
      </w:pPr>
      <w:r>
        <w:t>Search object</w:t>
      </w:r>
    </w:p>
    <w:p w14:paraId="34F2F441" w14:textId="0B1C128A" w:rsidR="00782328" w:rsidRDefault="00782328" w:rsidP="00782328">
      <w:pPr>
        <w:pStyle w:val="ListParagraph"/>
        <w:numPr>
          <w:ilvl w:val="0"/>
          <w:numId w:val="12"/>
        </w:numPr>
      </w:pPr>
      <w:r>
        <w:t>Add to object</w:t>
      </w:r>
    </w:p>
    <w:p w14:paraId="4EFFFEF1" w14:textId="0B58916F" w:rsidR="00782328" w:rsidRPr="00782328" w:rsidRDefault="00782328" w:rsidP="00782328">
      <w:pPr>
        <w:pStyle w:val="ListParagraph"/>
        <w:numPr>
          <w:ilvl w:val="0"/>
          <w:numId w:val="12"/>
        </w:numPr>
      </w:pPr>
      <w:r>
        <w:lastRenderedPageBreak/>
        <w:t>Remove from object</w:t>
      </w:r>
    </w:p>
    <w:p w14:paraId="739BA2F6" w14:textId="7C99CE3F" w:rsidR="00EF29D0" w:rsidRPr="00897419" w:rsidRDefault="00166A97" w:rsidP="00C054B0">
      <w:pPr>
        <w:pStyle w:val="Heading1"/>
      </w:pPr>
      <w:bookmarkStart w:id="14" w:name="_Toc89770824"/>
      <w:r>
        <w:t>Product Specification Design Document</w:t>
      </w:r>
      <w:bookmarkEnd w:id="14"/>
    </w:p>
    <w:p w14:paraId="6D10CB67" w14:textId="118003F9" w:rsidR="00EF29D0" w:rsidRPr="00897419" w:rsidRDefault="00EF29D0" w:rsidP="00BE61A2">
      <w:pPr>
        <w:pStyle w:val="Heading3"/>
      </w:pPr>
      <w:bookmarkStart w:id="15" w:name="_Toc89770825"/>
      <w:r w:rsidRPr="00897419">
        <w:t>Quality Assurance</w:t>
      </w:r>
      <w:r w:rsidR="00C3765E">
        <w:t xml:space="preserve"> Practices</w:t>
      </w:r>
      <w:bookmarkEnd w:id="15"/>
    </w:p>
    <w:p w14:paraId="6EBDB592" w14:textId="39292C0F" w:rsidR="00EF29D0" w:rsidRPr="00C3765E" w:rsidRDefault="00C3765E" w:rsidP="00BE61A2">
      <w:pPr>
        <w:rPr>
          <w:b/>
          <w:bCs/>
        </w:rPr>
      </w:pPr>
      <w:r>
        <w:rPr>
          <w:b/>
          <w:bCs/>
        </w:rPr>
        <w:t>Coding Standards</w:t>
      </w:r>
    </w:p>
    <w:p w14:paraId="6F34329B" w14:textId="49954951" w:rsidR="00EF29D0" w:rsidRPr="00782328" w:rsidRDefault="00725535" w:rsidP="00EF29D0">
      <w:pPr>
        <w:rPr>
          <w:b/>
          <w:bCs/>
        </w:rPr>
      </w:pPr>
      <w:r>
        <w:t xml:space="preserve">Microsoft Docs C# Coding Conventions: </w:t>
      </w:r>
      <w:hyperlink r:id="rId13" w:history="1">
        <w:r w:rsidRPr="00BD4651">
          <w:rPr>
            <w:rStyle w:val="Hyperlink"/>
          </w:rPr>
          <w:t>https://docs.microsoft.com/en-us/dotnet/csharp/fundamentals/coding-style/coding-conventions</w:t>
        </w:r>
      </w:hyperlink>
      <w:r>
        <w:t xml:space="preserve"> </w:t>
      </w:r>
    </w:p>
    <w:p w14:paraId="20A32D57" w14:textId="400B294A" w:rsidR="004F6F82" w:rsidRDefault="004F6F82" w:rsidP="004F6F82">
      <w:pPr>
        <w:pStyle w:val="Heading2"/>
      </w:pPr>
      <w:bookmarkStart w:id="16" w:name="_Toc89770826"/>
      <w:r>
        <w:t>System Architecture &amp; Design</w:t>
      </w:r>
      <w:bookmarkEnd w:id="16"/>
    </w:p>
    <w:p w14:paraId="073BD101" w14:textId="23B5E3DE" w:rsidR="004F6F82" w:rsidRDefault="004F6F82" w:rsidP="004F6F82">
      <w:pPr>
        <w:pStyle w:val="Heading3"/>
      </w:pPr>
      <w:bookmarkStart w:id="17" w:name="_Toc89770827"/>
      <w:r>
        <w:t>Requirements</w:t>
      </w:r>
      <w:bookmarkEnd w:id="17"/>
    </w:p>
    <w:p w14:paraId="7FBFF556" w14:textId="0B007D50" w:rsidR="00572CDB" w:rsidRDefault="00572CDB" w:rsidP="00572CDB">
      <w:pPr>
        <w:pStyle w:val="ListParagraph"/>
        <w:numPr>
          <w:ilvl w:val="0"/>
          <w:numId w:val="10"/>
        </w:numPr>
      </w:pPr>
      <w:r>
        <w:t>Must contain dynamic data structures</w:t>
      </w:r>
    </w:p>
    <w:p w14:paraId="2CD41D36" w14:textId="3E75F24A" w:rsidR="000540A4" w:rsidRDefault="00DB158C" w:rsidP="000540A4">
      <w:pPr>
        <w:pStyle w:val="ListParagraph"/>
        <w:numPr>
          <w:ilvl w:val="1"/>
          <w:numId w:val="10"/>
        </w:numPr>
      </w:pPr>
      <w:r>
        <w:t>Data structure will be a queue</w:t>
      </w:r>
    </w:p>
    <w:p w14:paraId="0233E5A6" w14:textId="60716E77" w:rsidR="00572CDB" w:rsidRDefault="00572CDB" w:rsidP="00572CDB">
      <w:pPr>
        <w:pStyle w:val="ListParagraph"/>
        <w:numPr>
          <w:ilvl w:val="0"/>
          <w:numId w:val="10"/>
        </w:numPr>
      </w:pPr>
      <w:r>
        <w:t>Must contain hashing techniques</w:t>
      </w:r>
    </w:p>
    <w:p w14:paraId="7AA7C0DD" w14:textId="3DB53134" w:rsidR="000540A4" w:rsidRDefault="00BD4095" w:rsidP="00A02440">
      <w:pPr>
        <w:pStyle w:val="ListParagraph"/>
        <w:numPr>
          <w:ilvl w:val="1"/>
          <w:numId w:val="10"/>
        </w:numPr>
      </w:pPr>
      <w:r>
        <w:t>Data will be saved alongside a hash.</w:t>
      </w:r>
      <w:r w:rsidR="00A249D3">
        <w:t xml:space="preserve"> Hash match required to edit loaded file.</w:t>
      </w:r>
    </w:p>
    <w:p w14:paraId="1BFDB918" w14:textId="519C18BB" w:rsidR="00572CDB" w:rsidRDefault="00572CDB" w:rsidP="00572CDB">
      <w:pPr>
        <w:pStyle w:val="ListParagraph"/>
        <w:numPr>
          <w:ilvl w:val="0"/>
          <w:numId w:val="10"/>
        </w:numPr>
      </w:pPr>
      <w:r>
        <w:t>Must contain sorting algorithm</w:t>
      </w:r>
    </w:p>
    <w:p w14:paraId="6C6DAFE6" w14:textId="7AB10EAE" w:rsidR="00DE77AF" w:rsidRDefault="00DE77AF" w:rsidP="00DE77AF">
      <w:pPr>
        <w:pStyle w:val="ListParagraph"/>
        <w:numPr>
          <w:ilvl w:val="1"/>
          <w:numId w:val="10"/>
        </w:numPr>
      </w:pPr>
      <w:r>
        <w:t xml:space="preserve">Sorting algorithm will be quick sort </w:t>
      </w:r>
    </w:p>
    <w:p w14:paraId="6FB29281" w14:textId="5C53A1C5" w:rsidR="00572CDB" w:rsidRDefault="00572CDB" w:rsidP="00572CDB">
      <w:pPr>
        <w:pStyle w:val="ListParagraph"/>
        <w:numPr>
          <w:ilvl w:val="0"/>
          <w:numId w:val="10"/>
        </w:numPr>
      </w:pPr>
      <w:r>
        <w:t>Must contain searching technique</w:t>
      </w:r>
    </w:p>
    <w:p w14:paraId="0F71F06A" w14:textId="4A293088" w:rsidR="00BB6C86" w:rsidRDefault="00BB6C86" w:rsidP="00BB6C86">
      <w:pPr>
        <w:pStyle w:val="ListParagraph"/>
        <w:numPr>
          <w:ilvl w:val="1"/>
          <w:numId w:val="10"/>
        </w:numPr>
      </w:pPr>
      <w:r>
        <w:t>Searching algorithm will be binary search</w:t>
      </w:r>
    </w:p>
    <w:p w14:paraId="30AB45F7" w14:textId="5915D185" w:rsidR="00572CDB" w:rsidRDefault="00572CDB" w:rsidP="00572CDB">
      <w:pPr>
        <w:pStyle w:val="ListParagraph"/>
        <w:numPr>
          <w:ilvl w:val="0"/>
          <w:numId w:val="10"/>
        </w:numPr>
      </w:pPr>
      <w:r>
        <w:t>Must contain 3rd party library</w:t>
      </w:r>
    </w:p>
    <w:p w14:paraId="3513CEC8" w14:textId="71433FB3" w:rsidR="00BB6C86" w:rsidRDefault="00BB6C86" w:rsidP="00BB6C86">
      <w:pPr>
        <w:pStyle w:val="ListParagraph"/>
        <w:numPr>
          <w:ilvl w:val="1"/>
          <w:numId w:val="10"/>
        </w:numPr>
      </w:pPr>
      <w:r>
        <w:t>3</w:t>
      </w:r>
      <w:r w:rsidRPr="00065568">
        <w:rPr>
          <w:vertAlign w:val="superscript"/>
        </w:rPr>
        <w:t>rd</w:t>
      </w:r>
      <w:r>
        <w:t xml:space="preserve"> party library will be a binary file writer/reader</w:t>
      </w:r>
    </w:p>
    <w:p w14:paraId="35A7EC2C" w14:textId="73042BA6" w:rsidR="00572CDB" w:rsidRDefault="00572CDB" w:rsidP="00572CDB">
      <w:pPr>
        <w:pStyle w:val="ListParagraph"/>
        <w:numPr>
          <w:ilvl w:val="0"/>
          <w:numId w:val="10"/>
        </w:numPr>
      </w:pPr>
      <w:r>
        <w:t>Must have a GUI</w:t>
      </w:r>
    </w:p>
    <w:p w14:paraId="020B6AE8" w14:textId="442414B7" w:rsidR="00BB6C86" w:rsidRDefault="00BB6C86" w:rsidP="00BB6C86">
      <w:pPr>
        <w:pStyle w:val="ListParagraph"/>
        <w:numPr>
          <w:ilvl w:val="1"/>
          <w:numId w:val="10"/>
        </w:numPr>
      </w:pPr>
      <w:r>
        <w:t>GUI will be .NET WPF</w:t>
      </w:r>
    </w:p>
    <w:p w14:paraId="1827AD13" w14:textId="0E396BB0" w:rsidR="004F6F82" w:rsidRPr="000B1D05" w:rsidRDefault="00572CDB" w:rsidP="00BB6C86">
      <w:pPr>
        <w:pStyle w:val="ListParagraph"/>
        <w:numPr>
          <w:ilvl w:val="0"/>
          <w:numId w:val="10"/>
        </w:numPr>
      </w:pPr>
      <w:r>
        <w:t>Must adhere to coding standards</w:t>
      </w:r>
    </w:p>
    <w:p w14:paraId="4BE4EB72" w14:textId="5310AC45" w:rsidR="000B1D05" w:rsidRDefault="000B1D05" w:rsidP="000B1D05">
      <w:pPr>
        <w:pStyle w:val="ListParagraph"/>
        <w:numPr>
          <w:ilvl w:val="1"/>
          <w:numId w:val="10"/>
        </w:numPr>
      </w:pPr>
      <w:r>
        <w:t xml:space="preserve">Microsoft Docs C# Coding Conventions: </w:t>
      </w:r>
      <w:hyperlink r:id="rId14" w:history="1">
        <w:r w:rsidRPr="00BD4651">
          <w:rPr>
            <w:rStyle w:val="Hyperlink"/>
          </w:rPr>
          <w:t>https://docs.microsoft.com/en-us/dotnet/csharp/fundamentals/coding-style/coding-conventions</w:t>
        </w:r>
      </w:hyperlink>
    </w:p>
    <w:p w14:paraId="1C7C24D8" w14:textId="0B044115" w:rsidR="00F40920" w:rsidRDefault="001A285B" w:rsidP="001A285B">
      <w:pPr>
        <w:pStyle w:val="Heading2"/>
      </w:pPr>
      <w:bookmarkStart w:id="18" w:name="_Toc89770828"/>
      <w:r>
        <w:t>Forms/Windows</w:t>
      </w:r>
      <w:bookmarkEnd w:id="18"/>
    </w:p>
    <w:p w14:paraId="3D416A0B" w14:textId="092708C9" w:rsidR="001A285B" w:rsidRDefault="001A285B" w:rsidP="001A285B">
      <w:r>
        <w:t xml:space="preserve">Note: see 1.7 for </w:t>
      </w:r>
      <w:r w:rsidR="00CD1463">
        <w:t>mock-ups</w:t>
      </w:r>
    </w:p>
    <w:p w14:paraId="6C0BC858" w14:textId="4ADC169C" w:rsidR="00CD1463" w:rsidRDefault="00CD1463" w:rsidP="00CD1463">
      <w:pPr>
        <w:pStyle w:val="ListParagraph"/>
        <w:numPr>
          <w:ilvl w:val="0"/>
          <w:numId w:val="8"/>
        </w:numPr>
      </w:pPr>
      <w:r>
        <w:t>Launch Mode Selector (initial)</w:t>
      </w:r>
    </w:p>
    <w:p w14:paraId="7FEABFBD" w14:textId="4C1E788B" w:rsidR="00CD1463" w:rsidRDefault="00CD1463" w:rsidP="00501179">
      <w:pPr>
        <w:pStyle w:val="ListParagraph"/>
        <w:numPr>
          <w:ilvl w:val="1"/>
          <w:numId w:val="8"/>
        </w:numPr>
      </w:pPr>
      <w:r>
        <w:t>Employee Mode</w:t>
      </w:r>
    </w:p>
    <w:p w14:paraId="2D415175" w14:textId="5ABE65CC" w:rsidR="00CD1463" w:rsidRDefault="00CD1463" w:rsidP="00501179">
      <w:pPr>
        <w:pStyle w:val="ListParagraph"/>
        <w:numPr>
          <w:ilvl w:val="1"/>
          <w:numId w:val="8"/>
        </w:numPr>
      </w:pPr>
      <w:r>
        <w:lastRenderedPageBreak/>
        <w:t>Manager Mode</w:t>
      </w:r>
    </w:p>
    <w:p w14:paraId="7BBC2FC6" w14:textId="71697493" w:rsidR="009A639E" w:rsidRDefault="00304AB6" w:rsidP="009A639E">
      <w:pPr>
        <w:pStyle w:val="Heading2"/>
      </w:pPr>
      <w:bookmarkStart w:id="19" w:name="_Toc89770829"/>
      <w:r>
        <w:t>Class Design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5D6C8F" w14:paraId="10F206F3" w14:textId="77777777" w:rsidTr="0013732F">
        <w:trPr>
          <w:trHeight w:val="370"/>
        </w:trPr>
        <w:tc>
          <w:tcPr>
            <w:tcW w:w="3539" w:type="dxa"/>
          </w:tcPr>
          <w:p w14:paraId="1371D481" w14:textId="75AA1400" w:rsidR="005D6C8F" w:rsidRDefault="005D6C8F" w:rsidP="009A639E">
            <w:r>
              <w:t>Queue</w:t>
            </w:r>
          </w:p>
        </w:tc>
      </w:tr>
      <w:tr w:rsidR="005D6C8F" w14:paraId="3B17B00E" w14:textId="77777777" w:rsidTr="0013732F">
        <w:trPr>
          <w:trHeight w:val="720"/>
        </w:trPr>
        <w:tc>
          <w:tcPr>
            <w:tcW w:w="3539" w:type="dxa"/>
          </w:tcPr>
          <w:p w14:paraId="4D088E93" w14:textId="77777777" w:rsidR="005D6C8F" w:rsidRDefault="005D6C8F" w:rsidP="005D6C8F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>
              <w:t>nodeList</w:t>
            </w:r>
            <w:proofErr w:type="spellEnd"/>
            <w:r>
              <w:t xml:space="preserve"> :</w:t>
            </w:r>
            <w:proofErr w:type="gramEnd"/>
            <w:r>
              <w:t xml:space="preserve"> List&lt;</w:t>
            </w:r>
            <w:proofErr w:type="spellStart"/>
            <w:r>
              <w:t>QueueNode</w:t>
            </w:r>
            <w:proofErr w:type="spellEnd"/>
            <w:r>
              <w:t>&gt;</w:t>
            </w:r>
          </w:p>
          <w:p w14:paraId="30014097" w14:textId="04A1946D" w:rsidR="005D6C8F" w:rsidRDefault="005D6C8F" w:rsidP="005D6C8F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head :</w:t>
            </w:r>
            <w:proofErr w:type="gramEnd"/>
            <w:r>
              <w:t xml:space="preserve"> </w:t>
            </w:r>
            <w:proofErr w:type="spellStart"/>
            <w:r>
              <w:t>QueueNode</w:t>
            </w:r>
            <w:proofErr w:type="spellEnd"/>
          </w:p>
        </w:tc>
      </w:tr>
      <w:tr w:rsidR="005D6C8F" w14:paraId="5A0AD028" w14:textId="77777777" w:rsidTr="0013732F">
        <w:trPr>
          <w:trHeight w:val="349"/>
        </w:trPr>
        <w:tc>
          <w:tcPr>
            <w:tcW w:w="3539" w:type="dxa"/>
          </w:tcPr>
          <w:p w14:paraId="16C9E2B4" w14:textId="77777777" w:rsidR="005D6C8F" w:rsidRDefault="005D6C8F" w:rsidP="009A639E"/>
        </w:tc>
      </w:tr>
    </w:tbl>
    <w:tbl>
      <w:tblPr>
        <w:tblStyle w:val="TableGrid"/>
        <w:tblpPr w:leftFromText="180" w:rightFromText="180" w:vertAnchor="text" w:horzAnchor="page" w:tblpX="5446" w:tblpY="-1460"/>
        <w:tblW w:w="0" w:type="auto"/>
        <w:tblLook w:val="04A0" w:firstRow="1" w:lastRow="0" w:firstColumn="1" w:lastColumn="0" w:noHBand="0" w:noVBand="1"/>
      </w:tblPr>
      <w:tblGrid>
        <w:gridCol w:w="3524"/>
      </w:tblGrid>
      <w:tr w:rsidR="00D4478F" w14:paraId="1AB445A3" w14:textId="77777777" w:rsidTr="00D4478F">
        <w:trPr>
          <w:trHeight w:val="372"/>
        </w:trPr>
        <w:tc>
          <w:tcPr>
            <w:tcW w:w="3524" w:type="dxa"/>
          </w:tcPr>
          <w:p w14:paraId="102947CD" w14:textId="4FDF2005" w:rsidR="00D4478F" w:rsidRDefault="00D4478F" w:rsidP="00D4478F">
            <w:proofErr w:type="spellStart"/>
            <w:r>
              <w:t>QueueNode</w:t>
            </w:r>
            <w:proofErr w:type="spellEnd"/>
          </w:p>
        </w:tc>
      </w:tr>
      <w:tr w:rsidR="00D4478F" w14:paraId="061B2B3E" w14:textId="77777777" w:rsidTr="00D4478F">
        <w:trPr>
          <w:trHeight w:val="352"/>
        </w:trPr>
        <w:tc>
          <w:tcPr>
            <w:tcW w:w="3524" w:type="dxa"/>
          </w:tcPr>
          <w:p w14:paraId="47B6A4AB" w14:textId="77777777" w:rsidR="00D4478F" w:rsidRDefault="00D4478F" w:rsidP="00D4478F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data :</w:t>
            </w:r>
            <w:proofErr w:type="gramEnd"/>
            <w:r>
              <w:t xml:space="preserve"> Task</w:t>
            </w:r>
          </w:p>
          <w:p w14:paraId="10E0409B" w14:textId="793AE472" w:rsidR="00D4478F" w:rsidRDefault="00D4478F" w:rsidP="00D4478F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>
              <w:t>nextNode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QueueNode</w:t>
            </w:r>
            <w:proofErr w:type="spellEnd"/>
          </w:p>
        </w:tc>
      </w:tr>
      <w:tr w:rsidR="00D4478F" w14:paraId="2295D469" w14:textId="77777777" w:rsidTr="00D4478F">
        <w:trPr>
          <w:trHeight w:val="352"/>
        </w:trPr>
        <w:tc>
          <w:tcPr>
            <w:tcW w:w="3524" w:type="dxa"/>
          </w:tcPr>
          <w:p w14:paraId="5B568E16" w14:textId="77777777" w:rsidR="00D4478F" w:rsidRDefault="00D4478F" w:rsidP="00D4478F"/>
        </w:tc>
      </w:tr>
    </w:tbl>
    <w:p w14:paraId="7216AFD9" w14:textId="48DB32C9" w:rsidR="003B33B3" w:rsidRDefault="003B33B3" w:rsidP="009A639E"/>
    <w:p w14:paraId="1C38148D" w14:textId="77777777" w:rsidR="003B33B3" w:rsidRDefault="003B33B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</w:tblGrid>
      <w:tr w:rsidR="00D4478F" w14:paraId="3CD33BB3" w14:textId="77777777" w:rsidTr="00D4478F">
        <w:trPr>
          <w:trHeight w:val="353"/>
        </w:trPr>
        <w:tc>
          <w:tcPr>
            <w:tcW w:w="3629" w:type="dxa"/>
          </w:tcPr>
          <w:p w14:paraId="76FF57AB" w14:textId="299FF6CD" w:rsidR="00D4478F" w:rsidRDefault="00D4478F" w:rsidP="009A639E">
            <w:r>
              <w:t>Task</w:t>
            </w:r>
          </w:p>
        </w:tc>
      </w:tr>
      <w:tr w:rsidR="00D4478F" w14:paraId="13C77980" w14:textId="77777777" w:rsidTr="00D4478F">
        <w:trPr>
          <w:trHeight w:val="333"/>
        </w:trPr>
        <w:tc>
          <w:tcPr>
            <w:tcW w:w="3629" w:type="dxa"/>
          </w:tcPr>
          <w:p w14:paraId="4B4E571F" w14:textId="77777777" w:rsidR="00D4478F" w:rsidRDefault="00D4478F" w:rsidP="00D4478F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id :</w:t>
            </w:r>
            <w:proofErr w:type="gramEnd"/>
            <w:r>
              <w:t xml:space="preserve"> int</w:t>
            </w:r>
          </w:p>
          <w:p w14:paraId="72739E18" w14:textId="77777777" w:rsidR="00D4478F" w:rsidRDefault="00D4478F" w:rsidP="00D4478F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>
              <w:t>dueDateTime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14:paraId="356271C7" w14:textId="77777777" w:rsidR="00D4478F" w:rsidRDefault="00D4478F" w:rsidP="00D4478F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14:paraId="0EA6102E" w14:textId="59BF07A6" w:rsidR="00D4478F" w:rsidRDefault="00D4478F" w:rsidP="00D4478F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details :</w:t>
            </w:r>
            <w:proofErr w:type="gramEnd"/>
            <w:r>
              <w:t xml:space="preserve"> String</w:t>
            </w:r>
          </w:p>
        </w:tc>
      </w:tr>
      <w:tr w:rsidR="00D4478F" w14:paraId="42AA574E" w14:textId="77777777" w:rsidTr="00D4478F">
        <w:trPr>
          <w:trHeight w:val="333"/>
        </w:trPr>
        <w:tc>
          <w:tcPr>
            <w:tcW w:w="3629" w:type="dxa"/>
          </w:tcPr>
          <w:p w14:paraId="668CCD3C" w14:textId="76908C16" w:rsidR="00D4478F" w:rsidRDefault="00D4478F" w:rsidP="009A639E">
            <w:r>
              <w:t xml:space="preserve">+ </w:t>
            </w:r>
            <w:proofErr w:type="spellStart"/>
            <w:r>
              <w:t>DueDateTimeString</w:t>
            </w:r>
            <w:proofErr w:type="spellEnd"/>
            <w:r>
              <w:t>(void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</w:tc>
      </w:tr>
    </w:tbl>
    <w:tbl>
      <w:tblPr>
        <w:tblStyle w:val="TableGrid"/>
        <w:tblpPr w:leftFromText="180" w:rightFromText="180" w:vertAnchor="text" w:horzAnchor="page" w:tblpX="6001" w:tblpY="-1793"/>
        <w:tblW w:w="0" w:type="auto"/>
        <w:tblLook w:val="04A0" w:firstRow="1" w:lastRow="0" w:firstColumn="1" w:lastColumn="0" w:noHBand="0" w:noVBand="1"/>
      </w:tblPr>
      <w:tblGrid>
        <w:gridCol w:w="3659"/>
      </w:tblGrid>
      <w:tr w:rsidR="00156B24" w14:paraId="2280E202" w14:textId="77777777" w:rsidTr="00156B24">
        <w:trPr>
          <w:trHeight w:val="266"/>
        </w:trPr>
        <w:tc>
          <w:tcPr>
            <w:tcW w:w="3659" w:type="dxa"/>
          </w:tcPr>
          <w:p w14:paraId="5F99989E" w14:textId="77777777" w:rsidR="00156B24" w:rsidRDefault="00156B24" w:rsidP="00156B24">
            <w:proofErr w:type="spellStart"/>
            <w:r>
              <w:t>ProtectedFileObject</w:t>
            </w:r>
            <w:proofErr w:type="spellEnd"/>
          </w:p>
        </w:tc>
      </w:tr>
      <w:tr w:rsidR="00156B24" w14:paraId="4C21FA4F" w14:textId="77777777" w:rsidTr="00156B24">
        <w:trPr>
          <w:trHeight w:val="517"/>
        </w:trPr>
        <w:tc>
          <w:tcPr>
            <w:tcW w:w="3659" w:type="dxa"/>
          </w:tcPr>
          <w:p w14:paraId="456B33D4" w14:textId="77777777" w:rsidR="00156B24" w:rsidRDefault="00156B24" w:rsidP="00156B24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>
              <w:t>fileData</w:t>
            </w:r>
            <w:proofErr w:type="spellEnd"/>
            <w:r>
              <w:t xml:space="preserve"> :</w:t>
            </w:r>
            <w:proofErr w:type="gramEnd"/>
            <w:r>
              <w:t xml:space="preserve"> Object</w:t>
            </w:r>
          </w:p>
          <w:p w14:paraId="3CB02255" w14:textId="77777777" w:rsidR="00156B24" w:rsidRDefault="00156B24" w:rsidP="00156B24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hash :</w:t>
            </w:r>
            <w:proofErr w:type="gramEnd"/>
            <w:r>
              <w:t xml:space="preserve"> byte[]</w:t>
            </w:r>
          </w:p>
        </w:tc>
      </w:tr>
      <w:tr w:rsidR="00156B24" w14:paraId="7FAF5758" w14:textId="77777777" w:rsidTr="00156B24">
        <w:trPr>
          <w:trHeight w:val="251"/>
        </w:trPr>
        <w:tc>
          <w:tcPr>
            <w:tcW w:w="3659" w:type="dxa"/>
          </w:tcPr>
          <w:p w14:paraId="4E8C83F6" w14:textId="77777777" w:rsidR="00156B24" w:rsidRDefault="00156B24" w:rsidP="00156B24"/>
        </w:tc>
      </w:tr>
    </w:tbl>
    <w:p w14:paraId="08238F4C" w14:textId="6AEE5134" w:rsidR="00B50DBD" w:rsidRDefault="007127EA" w:rsidP="00B50DBD">
      <w:pPr>
        <w:pStyle w:val="Heading1"/>
      </w:pPr>
      <w:bookmarkStart w:id="20" w:name="_Toc89770830"/>
      <w:r>
        <w:t>Testing Documentation</w:t>
      </w:r>
      <w:bookmarkEnd w:id="20"/>
    </w:p>
    <w:p w14:paraId="53AE2C54" w14:textId="35BC843E" w:rsidR="00066293" w:rsidRDefault="00066293" w:rsidP="00066293">
      <w:pPr>
        <w:pStyle w:val="Heading2"/>
      </w:pPr>
      <w:bookmarkStart w:id="21" w:name="_Toc89770831"/>
      <w:r>
        <w:t>Test Table</w:t>
      </w:r>
      <w:bookmarkEnd w:id="21"/>
    </w:p>
    <w:p w14:paraId="1C2A08B4" w14:textId="38121542" w:rsidR="004E085F" w:rsidRPr="004E085F" w:rsidRDefault="004E085F" w:rsidP="004E085F">
      <w:r>
        <w:t>Note: images may be foun</w:t>
      </w:r>
      <w:r w:rsidR="0027222E">
        <w:t>d in file named “screenshots” in project’s containing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667"/>
        <w:gridCol w:w="2524"/>
        <w:gridCol w:w="2246"/>
        <w:gridCol w:w="1863"/>
      </w:tblGrid>
      <w:tr w:rsidR="00584A8E" w14:paraId="041A4E7C" w14:textId="77777777" w:rsidTr="00C83AEB">
        <w:tc>
          <w:tcPr>
            <w:tcW w:w="328" w:type="dxa"/>
          </w:tcPr>
          <w:p w14:paraId="5531C393" w14:textId="7494EFCB" w:rsidR="00584A8E" w:rsidRDefault="00584A8E" w:rsidP="00066293">
            <w:r>
              <w:t>#</w:t>
            </w:r>
          </w:p>
        </w:tc>
        <w:tc>
          <w:tcPr>
            <w:tcW w:w="2786" w:type="dxa"/>
          </w:tcPr>
          <w:p w14:paraId="7128C161" w14:textId="13A3CD90" w:rsidR="00584A8E" w:rsidRDefault="00584A8E" w:rsidP="00066293">
            <w:r>
              <w:t>Case</w:t>
            </w:r>
          </w:p>
        </w:tc>
        <w:tc>
          <w:tcPr>
            <w:tcW w:w="2268" w:type="dxa"/>
          </w:tcPr>
          <w:p w14:paraId="438FA46B" w14:textId="29E4B90C" w:rsidR="00584A8E" w:rsidRDefault="00584A8E" w:rsidP="00066293">
            <w:r>
              <w:t>Input</w:t>
            </w:r>
          </w:p>
        </w:tc>
        <w:tc>
          <w:tcPr>
            <w:tcW w:w="2322" w:type="dxa"/>
          </w:tcPr>
          <w:p w14:paraId="78A37236" w14:textId="5783AD25" w:rsidR="00584A8E" w:rsidRDefault="00584A8E" w:rsidP="00066293">
            <w:r>
              <w:t>Expected</w:t>
            </w:r>
          </w:p>
        </w:tc>
        <w:tc>
          <w:tcPr>
            <w:tcW w:w="1924" w:type="dxa"/>
          </w:tcPr>
          <w:p w14:paraId="31617D8D" w14:textId="35B008BD" w:rsidR="00584A8E" w:rsidRDefault="00584A8E" w:rsidP="00066293">
            <w:r>
              <w:t>Actual</w:t>
            </w:r>
          </w:p>
        </w:tc>
      </w:tr>
      <w:tr w:rsidR="00584A8E" w14:paraId="7D7B0C54" w14:textId="77777777" w:rsidTr="00C83AEB">
        <w:tc>
          <w:tcPr>
            <w:tcW w:w="328" w:type="dxa"/>
          </w:tcPr>
          <w:p w14:paraId="0041B0BC" w14:textId="12FF6DA7" w:rsidR="00584A8E" w:rsidRDefault="00DC7DEB" w:rsidP="00066293">
            <w:r>
              <w:t>1</w:t>
            </w:r>
          </w:p>
        </w:tc>
        <w:tc>
          <w:tcPr>
            <w:tcW w:w="2786" w:type="dxa"/>
          </w:tcPr>
          <w:p w14:paraId="7325CCEC" w14:textId="40765CAA" w:rsidR="00584A8E" w:rsidRDefault="0007459D" w:rsidP="00066293">
            <w:r>
              <w:t>Save to file</w:t>
            </w:r>
          </w:p>
        </w:tc>
        <w:tc>
          <w:tcPr>
            <w:tcW w:w="2268" w:type="dxa"/>
          </w:tcPr>
          <w:p w14:paraId="0C337585" w14:textId="3CF0476B" w:rsidR="00584A8E" w:rsidRDefault="001C64C7" w:rsidP="00066293">
            <w:r>
              <w:t>Filename</w:t>
            </w:r>
            <w:proofErr w:type="gramStart"/>
            <w:r>
              <w:t>=”</w:t>
            </w:r>
            <w:r w:rsidR="003D493F">
              <w:t>test_case.dat</w:t>
            </w:r>
            <w:proofErr w:type="gramEnd"/>
            <w:r>
              <w:t>”</w:t>
            </w:r>
          </w:p>
        </w:tc>
        <w:tc>
          <w:tcPr>
            <w:tcW w:w="2322" w:type="dxa"/>
          </w:tcPr>
          <w:p w14:paraId="2D3033E1" w14:textId="5F593D72" w:rsidR="00584A8E" w:rsidRDefault="005E4AA3" w:rsidP="00066293">
            <w:r>
              <w:t>Save success</w:t>
            </w:r>
          </w:p>
        </w:tc>
        <w:tc>
          <w:tcPr>
            <w:tcW w:w="1924" w:type="dxa"/>
          </w:tcPr>
          <w:p w14:paraId="2D42F9EF" w14:textId="4117C6BF" w:rsidR="00584A8E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801E8" w14:paraId="044A8D9A" w14:textId="77777777" w:rsidTr="00C83AEB">
        <w:tc>
          <w:tcPr>
            <w:tcW w:w="328" w:type="dxa"/>
          </w:tcPr>
          <w:p w14:paraId="38CA4F88" w14:textId="6C1E6786" w:rsidR="009801E8" w:rsidRDefault="00DC7DEB" w:rsidP="00066293">
            <w:r>
              <w:t>2</w:t>
            </w:r>
          </w:p>
        </w:tc>
        <w:tc>
          <w:tcPr>
            <w:tcW w:w="2786" w:type="dxa"/>
          </w:tcPr>
          <w:p w14:paraId="4459D8D1" w14:textId="420536FA" w:rsidR="009801E8" w:rsidRDefault="0007459D" w:rsidP="00066293">
            <w:r>
              <w:t>Load from file</w:t>
            </w:r>
          </w:p>
        </w:tc>
        <w:tc>
          <w:tcPr>
            <w:tcW w:w="2268" w:type="dxa"/>
          </w:tcPr>
          <w:p w14:paraId="45DF9D8C" w14:textId="0DCFB49F" w:rsidR="009801E8" w:rsidRDefault="00EF2CC0" w:rsidP="00066293">
            <w:r>
              <w:t>Filename</w:t>
            </w:r>
            <w:proofErr w:type="gramStart"/>
            <w:r>
              <w:t>=”</w:t>
            </w:r>
            <w:r w:rsidR="003D493F">
              <w:t>test_case.dat</w:t>
            </w:r>
            <w:proofErr w:type="gramEnd"/>
            <w:r>
              <w:t>”</w:t>
            </w:r>
          </w:p>
        </w:tc>
        <w:tc>
          <w:tcPr>
            <w:tcW w:w="2322" w:type="dxa"/>
          </w:tcPr>
          <w:p w14:paraId="2EABD29C" w14:textId="7B4FA2A5" w:rsidR="009801E8" w:rsidRDefault="005E4AA3" w:rsidP="00066293">
            <w:r>
              <w:t>Load success</w:t>
            </w:r>
          </w:p>
        </w:tc>
        <w:tc>
          <w:tcPr>
            <w:tcW w:w="1924" w:type="dxa"/>
          </w:tcPr>
          <w:p w14:paraId="10BB80D8" w14:textId="294ADE9E" w:rsidR="009801E8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C7DEB" w14:paraId="6F0113EC" w14:textId="77777777" w:rsidTr="00C83AEB">
        <w:tc>
          <w:tcPr>
            <w:tcW w:w="328" w:type="dxa"/>
          </w:tcPr>
          <w:p w14:paraId="0978A436" w14:textId="17663AD3" w:rsidR="00DC7DEB" w:rsidRDefault="00DC7DEB" w:rsidP="00066293">
            <w:r>
              <w:t>3</w:t>
            </w:r>
          </w:p>
        </w:tc>
        <w:tc>
          <w:tcPr>
            <w:tcW w:w="2786" w:type="dxa"/>
          </w:tcPr>
          <w:p w14:paraId="74406D07" w14:textId="58382E14" w:rsidR="00DC7DEB" w:rsidRDefault="00094596" w:rsidP="00066293">
            <w:r>
              <w:t>Enter correct password</w:t>
            </w:r>
          </w:p>
        </w:tc>
        <w:tc>
          <w:tcPr>
            <w:tcW w:w="2268" w:type="dxa"/>
          </w:tcPr>
          <w:p w14:paraId="66A39555" w14:textId="704AC07E" w:rsidR="00DC7DEB" w:rsidRDefault="005E4AA3" w:rsidP="00066293">
            <w:r>
              <w:t>n/a</w:t>
            </w:r>
          </w:p>
        </w:tc>
        <w:tc>
          <w:tcPr>
            <w:tcW w:w="2322" w:type="dxa"/>
          </w:tcPr>
          <w:p w14:paraId="2CA4DE62" w14:textId="7FCDF527" w:rsidR="00DC7DEB" w:rsidRDefault="0080712A" w:rsidP="00066293">
            <w:r>
              <w:t>Success message, editing enabled</w:t>
            </w:r>
          </w:p>
        </w:tc>
        <w:tc>
          <w:tcPr>
            <w:tcW w:w="1924" w:type="dxa"/>
          </w:tcPr>
          <w:p w14:paraId="4BF41CC8" w14:textId="384B1D81" w:rsidR="00DC7DEB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C7DEB" w14:paraId="488A7AC0" w14:textId="77777777" w:rsidTr="00C83AEB">
        <w:tc>
          <w:tcPr>
            <w:tcW w:w="328" w:type="dxa"/>
          </w:tcPr>
          <w:p w14:paraId="06AFEA05" w14:textId="47EB6E51" w:rsidR="00DC7DEB" w:rsidRDefault="00DC7DEB" w:rsidP="00066293">
            <w:r>
              <w:t>4</w:t>
            </w:r>
          </w:p>
        </w:tc>
        <w:tc>
          <w:tcPr>
            <w:tcW w:w="2786" w:type="dxa"/>
          </w:tcPr>
          <w:p w14:paraId="25B172D2" w14:textId="1B0EC7E5" w:rsidR="00DC7DEB" w:rsidRDefault="00094596" w:rsidP="00066293">
            <w:r>
              <w:t>Enter incorrect password</w:t>
            </w:r>
          </w:p>
        </w:tc>
        <w:tc>
          <w:tcPr>
            <w:tcW w:w="2268" w:type="dxa"/>
          </w:tcPr>
          <w:p w14:paraId="238EB430" w14:textId="35E3EF9C" w:rsidR="00DC7DEB" w:rsidRDefault="005E4AA3" w:rsidP="00066293">
            <w:r>
              <w:t>n/a</w:t>
            </w:r>
          </w:p>
        </w:tc>
        <w:tc>
          <w:tcPr>
            <w:tcW w:w="2322" w:type="dxa"/>
          </w:tcPr>
          <w:p w14:paraId="34A35D5F" w14:textId="302D08B4" w:rsidR="00DC7DEB" w:rsidRDefault="006353C5" w:rsidP="00066293">
            <w:r>
              <w:t>Failure message</w:t>
            </w:r>
          </w:p>
        </w:tc>
        <w:tc>
          <w:tcPr>
            <w:tcW w:w="1924" w:type="dxa"/>
          </w:tcPr>
          <w:p w14:paraId="7A41C75F" w14:textId="34B7A9FE" w:rsidR="00DC7DEB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C7DEB" w14:paraId="4E605AF4" w14:textId="77777777" w:rsidTr="00C83AEB">
        <w:tc>
          <w:tcPr>
            <w:tcW w:w="328" w:type="dxa"/>
          </w:tcPr>
          <w:p w14:paraId="14EE258F" w14:textId="2DF40613" w:rsidR="00DC7DEB" w:rsidRDefault="00DC7DEB" w:rsidP="00066293">
            <w:r>
              <w:t>5</w:t>
            </w:r>
          </w:p>
        </w:tc>
        <w:tc>
          <w:tcPr>
            <w:tcW w:w="2786" w:type="dxa"/>
          </w:tcPr>
          <w:p w14:paraId="0F238BFC" w14:textId="2284FAEC" w:rsidR="00DC7DEB" w:rsidRDefault="000741AB" w:rsidP="00066293">
            <w:r>
              <w:t>Sort queue</w:t>
            </w:r>
          </w:p>
        </w:tc>
        <w:tc>
          <w:tcPr>
            <w:tcW w:w="2268" w:type="dxa"/>
          </w:tcPr>
          <w:p w14:paraId="61BDFC64" w14:textId="37E9B0F3" w:rsidR="00DC7DEB" w:rsidRDefault="003D67FB" w:rsidP="00066293">
            <w:r>
              <w:t>n/a</w:t>
            </w:r>
          </w:p>
        </w:tc>
        <w:tc>
          <w:tcPr>
            <w:tcW w:w="2322" w:type="dxa"/>
          </w:tcPr>
          <w:p w14:paraId="50886ADC" w14:textId="0756B13D" w:rsidR="00DC7DEB" w:rsidRDefault="00521379" w:rsidP="00066293">
            <w:r>
              <w:t>Queue sorted success</w:t>
            </w:r>
          </w:p>
        </w:tc>
        <w:tc>
          <w:tcPr>
            <w:tcW w:w="1924" w:type="dxa"/>
          </w:tcPr>
          <w:p w14:paraId="1C784E4B" w14:textId="05013DBC" w:rsidR="00DC7DEB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C7DEB" w14:paraId="602F738B" w14:textId="77777777" w:rsidTr="00C83AEB">
        <w:tc>
          <w:tcPr>
            <w:tcW w:w="328" w:type="dxa"/>
          </w:tcPr>
          <w:p w14:paraId="144243EC" w14:textId="0599C8EB" w:rsidR="00DC7DEB" w:rsidRDefault="00DC7DEB" w:rsidP="00066293">
            <w:r>
              <w:t>6</w:t>
            </w:r>
          </w:p>
        </w:tc>
        <w:tc>
          <w:tcPr>
            <w:tcW w:w="2786" w:type="dxa"/>
          </w:tcPr>
          <w:p w14:paraId="4D347C4A" w14:textId="3037E245" w:rsidR="00DC7DEB" w:rsidRDefault="000741AB" w:rsidP="00066293">
            <w:r>
              <w:t>Search queue</w:t>
            </w:r>
            <w:r w:rsidR="002A6BF0">
              <w:t xml:space="preserve"> (success)</w:t>
            </w:r>
          </w:p>
        </w:tc>
        <w:tc>
          <w:tcPr>
            <w:tcW w:w="2268" w:type="dxa"/>
          </w:tcPr>
          <w:p w14:paraId="71910EA1" w14:textId="1DA23047" w:rsidR="00DC7DEB" w:rsidRDefault="009F1F65" w:rsidP="00066293">
            <w:r>
              <w:t>Target ID=9</w:t>
            </w:r>
          </w:p>
        </w:tc>
        <w:tc>
          <w:tcPr>
            <w:tcW w:w="2322" w:type="dxa"/>
          </w:tcPr>
          <w:p w14:paraId="64EB17F8" w14:textId="42CFEBC1" w:rsidR="00DC7DEB" w:rsidRDefault="00A3686E" w:rsidP="00066293">
            <w:r>
              <w:t>Search success, row highlighted</w:t>
            </w:r>
          </w:p>
        </w:tc>
        <w:tc>
          <w:tcPr>
            <w:tcW w:w="1924" w:type="dxa"/>
          </w:tcPr>
          <w:p w14:paraId="2A036B13" w14:textId="1BA9FB37" w:rsidR="00DC7DEB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C7DEB" w14:paraId="7BB245F1" w14:textId="77777777" w:rsidTr="00C83AEB">
        <w:tc>
          <w:tcPr>
            <w:tcW w:w="328" w:type="dxa"/>
          </w:tcPr>
          <w:p w14:paraId="5FDE0F9C" w14:textId="77BD93D1" w:rsidR="00DC7DEB" w:rsidRDefault="00DC7DEB" w:rsidP="00066293">
            <w:r>
              <w:t>7</w:t>
            </w:r>
          </w:p>
        </w:tc>
        <w:tc>
          <w:tcPr>
            <w:tcW w:w="2786" w:type="dxa"/>
          </w:tcPr>
          <w:p w14:paraId="6509AB56" w14:textId="73AAFC7B" w:rsidR="00DC7DEB" w:rsidRDefault="00681E97" w:rsidP="00066293">
            <w:r>
              <w:t>Add to queue</w:t>
            </w:r>
          </w:p>
        </w:tc>
        <w:tc>
          <w:tcPr>
            <w:tcW w:w="2268" w:type="dxa"/>
          </w:tcPr>
          <w:p w14:paraId="3EFEF003" w14:textId="4BFD30ED" w:rsidR="00DC7DEB" w:rsidRDefault="004466B9" w:rsidP="00066293">
            <w:r>
              <w:t>n/a</w:t>
            </w:r>
          </w:p>
        </w:tc>
        <w:tc>
          <w:tcPr>
            <w:tcW w:w="2322" w:type="dxa"/>
          </w:tcPr>
          <w:p w14:paraId="554A80E6" w14:textId="649D04AE" w:rsidR="00DC7DEB" w:rsidRDefault="004466B9" w:rsidP="00066293">
            <w:r>
              <w:t>New row added</w:t>
            </w:r>
          </w:p>
        </w:tc>
        <w:tc>
          <w:tcPr>
            <w:tcW w:w="1924" w:type="dxa"/>
          </w:tcPr>
          <w:p w14:paraId="263FE148" w14:textId="63171D02" w:rsidR="00DC7DEB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C7DEB" w14:paraId="60DE2F34" w14:textId="77777777" w:rsidTr="00C83AEB">
        <w:tc>
          <w:tcPr>
            <w:tcW w:w="328" w:type="dxa"/>
          </w:tcPr>
          <w:p w14:paraId="621248D0" w14:textId="46C5C571" w:rsidR="00DC7DEB" w:rsidRDefault="00DC7DEB" w:rsidP="00066293">
            <w:r>
              <w:t>8</w:t>
            </w:r>
          </w:p>
        </w:tc>
        <w:tc>
          <w:tcPr>
            <w:tcW w:w="2786" w:type="dxa"/>
          </w:tcPr>
          <w:p w14:paraId="72803B1C" w14:textId="44F2C999" w:rsidR="00DC7DEB" w:rsidRDefault="00681E97" w:rsidP="00066293">
            <w:r>
              <w:t>Remove from queue</w:t>
            </w:r>
          </w:p>
        </w:tc>
        <w:tc>
          <w:tcPr>
            <w:tcW w:w="2268" w:type="dxa"/>
          </w:tcPr>
          <w:p w14:paraId="3C68A26C" w14:textId="7C1208DB" w:rsidR="00DC7DEB" w:rsidRDefault="004466B9" w:rsidP="00066293">
            <w:r>
              <w:t>n/a</w:t>
            </w:r>
          </w:p>
        </w:tc>
        <w:tc>
          <w:tcPr>
            <w:tcW w:w="2322" w:type="dxa"/>
          </w:tcPr>
          <w:p w14:paraId="152BEFD0" w14:textId="6DDFB9E3" w:rsidR="00DC7DEB" w:rsidRDefault="004466B9" w:rsidP="00066293">
            <w:r>
              <w:t>Row removed</w:t>
            </w:r>
          </w:p>
        </w:tc>
        <w:tc>
          <w:tcPr>
            <w:tcW w:w="1924" w:type="dxa"/>
          </w:tcPr>
          <w:p w14:paraId="519BCB97" w14:textId="08C0C021" w:rsidR="00DC7DEB" w:rsidRDefault="00097D59" w:rsidP="0006629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6C99AB9C" w14:textId="2AAEAFD6" w:rsidR="004F7533" w:rsidRDefault="004F7533" w:rsidP="004E085F"/>
    <w:p w14:paraId="0A9C6A21" w14:textId="56328FA9" w:rsidR="001966DE" w:rsidRDefault="001966DE" w:rsidP="001966DE">
      <w:pPr>
        <w:pStyle w:val="Heading2"/>
      </w:pPr>
      <w:bookmarkStart w:id="22" w:name="_Toc89770832"/>
      <w:r>
        <w:t>Debug</w:t>
      </w:r>
      <w:bookmarkEnd w:id="22"/>
    </w:p>
    <w:p w14:paraId="155A822D" w14:textId="50BFDC4C" w:rsidR="00784870" w:rsidRPr="00784870" w:rsidRDefault="0094342E" w:rsidP="00784870">
      <w:r>
        <w:rPr>
          <w:noProof/>
        </w:rPr>
        <w:drawing>
          <wp:inline distT="0" distB="0" distL="0" distR="0" wp14:anchorId="6B73350F" wp14:editId="74B293A7">
            <wp:extent cx="612013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870" w:rsidRPr="00784870" w:rsidSect="00A6341F">
      <w:footerReference w:type="default" r:id="rId1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36DAF" w14:textId="77777777" w:rsidR="00EB7CCD" w:rsidRDefault="00EB7CCD" w:rsidP="00220323">
      <w:pPr>
        <w:spacing w:after="0" w:line="240" w:lineRule="auto"/>
      </w:pPr>
      <w:r>
        <w:separator/>
      </w:r>
    </w:p>
  </w:endnote>
  <w:endnote w:type="continuationSeparator" w:id="0">
    <w:p w14:paraId="2EFA3655" w14:textId="77777777" w:rsidR="00EB7CCD" w:rsidRDefault="00EB7CCD" w:rsidP="0022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25F22" w14:textId="6D0CA04F" w:rsidR="00220323" w:rsidRPr="00220323" w:rsidRDefault="0070209D" w:rsidP="0051676E">
    <w:pPr>
      <w:pStyle w:val="Footer"/>
      <w:pBdr>
        <w:top w:val="single" w:sz="4" w:space="1" w:color="auto"/>
      </w:pBdr>
      <w:tabs>
        <w:tab w:val="clear" w:pos="9026"/>
        <w:tab w:val="right" w:pos="9638"/>
      </w:tabs>
      <w:rPr>
        <w:sz w:val="18"/>
        <w:szCs w:val="18"/>
      </w:rPr>
    </w:pPr>
    <w:r w:rsidRPr="0070209D">
      <w:rPr>
        <w:sz w:val="18"/>
        <w:szCs w:val="18"/>
      </w:rPr>
      <w:t>Assessment 3 – Project (AT3)</w:t>
    </w:r>
    <w:r w:rsidR="00220323" w:rsidRPr="00220323">
      <w:rPr>
        <w:sz w:val="18"/>
        <w:szCs w:val="18"/>
      </w:rPr>
      <w:tab/>
      <w:t xml:space="preserve">Page </w:t>
    </w:r>
    <w:r w:rsidR="00220323" w:rsidRPr="00220323">
      <w:rPr>
        <w:bCs/>
        <w:sz w:val="18"/>
        <w:szCs w:val="18"/>
      </w:rPr>
      <w:fldChar w:fldCharType="begin"/>
    </w:r>
    <w:r w:rsidR="00220323" w:rsidRPr="00220323">
      <w:rPr>
        <w:bCs/>
        <w:sz w:val="18"/>
        <w:szCs w:val="18"/>
      </w:rPr>
      <w:instrText xml:space="preserve"> PAGE  \* Arabic  \* MERGEFORMAT </w:instrText>
    </w:r>
    <w:r w:rsidR="00220323" w:rsidRPr="00220323">
      <w:rPr>
        <w:bCs/>
        <w:sz w:val="18"/>
        <w:szCs w:val="18"/>
      </w:rPr>
      <w:fldChar w:fldCharType="separate"/>
    </w:r>
    <w:r w:rsidR="00B4299D">
      <w:rPr>
        <w:bCs/>
        <w:noProof/>
        <w:sz w:val="18"/>
        <w:szCs w:val="18"/>
      </w:rPr>
      <w:t>1</w:t>
    </w:r>
    <w:r w:rsidR="00220323" w:rsidRPr="00220323">
      <w:rPr>
        <w:bCs/>
        <w:sz w:val="18"/>
        <w:szCs w:val="18"/>
      </w:rPr>
      <w:fldChar w:fldCharType="end"/>
    </w:r>
    <w:r w:rsidR="00220323" w:rsidRPr="00220323">
      <w:rPr>
        <w:sz w:val="18"/>
        <w:szCs w:val="18"/>
      </w:rPr>
      <w:t xml:space="preserve"> of </w:t>
    </w:r>
    <w:r w:rsidR="00220323" w:rsidRPr="00220323">
      <w:rPr>
        <w:bCs/>
        <w:sz w:val="18"/>
        <w:szCs w:val="18"/>
      </w:rPr>
      <w:fldChar w:fldCharType="begin"/>
    </w:r>
    <w:r w:rsidR="00220323" w:rsidRPr="00220323">
      <w:rPr>
        <w:bCs/>
        <w:sz w:val="18"/>
        <w:szCs w:val="18"/>
      </w:rPr>
      <w:instrText xml:space="preserve"> NUMPAGES  \* Arabic  \* MERGEFORMAT </w:instrText>
    </w:r>
    <w:r w:rsidR="00220323" w:rsidRPr="00220323">
      <w:rPr>
        <w:bCs/>
        <w:sz w:val="18"/>
        <w:szCs w:val="18"/>
      </w:rPr>
      <w:fldChar w:fldCharType="separate"/>
    </w:r>
    <w:r w:rsidR="00B4299D">
      <w:rPr>
        <w:bCs/>
        <w:noProof/>
        <w:sz w:val="18"/>
        <w:szCs w:val="18"/>
      </w:rPr>
      <w:t>2</w:t>
    </w:r>
    <w:r w:rsidR="00220323" w:rsidRPr="00220323">
      <w:rPr>
        <w:bCs/>
        <w:sz w:val="18"/>
        <w:szCs w:val="18"/>
      </w:rPr>
      <w:fldChar w:fldCharType="end"/>
    </w:r>
    <w:r w:rsidR="00220323" w:rsidRPr="00220323">
      <w:rPr>
        <w:bCs/>
        <w:sz w:val="18"/>
        <w:szCs w:val="18"/>
      </w:rPr>
      <w:tab/>
    </w:r>
    <w:r w:rsidR="00D77C3C">
      <w:rPr>
        <w:bCs/>
        <w:sz w:val="18"/>
        <w:szCs w:val="18"/>
      </w:rPr>
      <w:t>Ryley Bilson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0D2E9" w14:textId="77777777" w:rsidR="00EB7CCD" w:rsidRDefault="00EB7CCD" w:rsidP="00220323">
      <w:pPr>
        <w:spacing w:after="0" w:line="240" w:lineRule="auto"/>
      </w:pPr>
      <w:r>
        <w:separator/>
      </w:r>
    </w:p>
  </w:footnote>
  <w:footnote w:type="continuationSeparator" w:id="0">
    <w:p w14:paraId="7BD1C83E" w14:textId="77777777" w:rsidR="00EB7CCD" w:rsidRDefault="00EB7CCD" w:rsidP="00220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0581"/>
    <w:multiLevelType w:val="hybridMultilevel"/>
    <w:tmpl w:val="C94E3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70DA"/>
    <w:multiLevelType w:val="multilevel"/>
    <w:tmpl w:val="45DA1B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691611"/>
    <w:multiLevelType w:val="hybridMultilevel"/>
    <w:tmpl w:val="A2F8B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0F6"/>
    <w:multiLevelType w:val="hybridMultilevel"/>
    <w:tmpl w:val="FA16D158"/>
    <w:lvl w:ilvl="0" w:tplc="6812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5211"/>
    <w:multiLevelType w:val="hybridMultilevel"/>
    <w:tmpl w:val="31FAA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2952"/>
    <w:multiLevelType w:val="hybridMultilevel"/>
    <w:tmpl w:val="D3A86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426DC"/>
    <w:multiLevelType w:val="hybridMultilevel"/>
    <w:tmpl w:val="0A48D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16B4F"/>
    <w:multiLevelType w:val="hybridMultilevel"/>
    <w:tmpl w:val="1DA24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87637"/>
    <w:multiLevelType w:val="hybridMultilevel"/>
    <w:tmpl w:val="D2A48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1AE7"/>
    <w:multiLevelType w:val="hybridMultilevel"/>
    <w:tmpl w:val="813EC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A310E"/>
    <w:multiLevelType w:val="hybridMultilevel"/>
    <w:tmpl w:val="55ECA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B1C73"/>
    <w:multiLevelType w:val="hybridMultilevel"/>
    <w:tmpl w:val="73109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2FDC"/>
    <w:multiLevelType w:val="hybridMultilevel"/>
    <w:tmpl w:val="8F461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5F"/>
    <w:rsid w:val="000200A6"/>
    <w:rsid w:val="000477E9"/>
    <w:rsid w:val="000540A4"/>
    <w:rsid w:val="000629DB"/>
    <w:rsid w:val="00065568"/>
    <w:rsid w:val="00066293"/>
    <w:rsid w:val="00071451"/>
    <w:rsid w:val="00071D04"/>
    <w:rsid w:val="000741AB"/>
    <w:rsid w:val="0007459D"/>
    <w:rsid w:val="0008266C"/>
    <w:rsid w:val="0008722A"/>
    <w:rsid w:val="00094596"/>
    <w:rsid w:val="00097D59"/>
    <w:rsid w:val="000B1D05"/>
    <w:rsid w:val="000F1CE3"/>
    <w:rsid w:val="0011686D"/>
    <w:rsid w:val="0013732F"/>
    <w:rsid w:val="0014484F"/>
    <w:rsid w:val="00145FCC"/>
    <w:rsid w:val="0015481F"/>
    <w:rsid w:val="00156B24"/>
    <w:rsid w:val="00166A97"/>
    <w:rsid w:val="0018154D"/>
    <w:rsid w:val="001966DE"/>
    <w:rsid w:val="001A285B"/>
    <w:rsid w:val="001C64C7"/>
    <w:rsid w:val="001D48A2"/>
    <w:rsid w:val="001E7D67"/>
    <w:rsid w:val="00201FA7"/>
    <w:rsid w:val="00217901"/>
    <w:rsid w:val="00220323"/>
    <w:rsid w:val="00264071"/>
    <w:rsid w:val="0027222E"/>
    <w:rsid w:val="00274B35"/>
    <w:rsid w:val="002A6BF0"/>
    <w:rsid w:val="002B293B"/>
    <w:rsid w:val="002B5439"/>
    <w:rsid w:val="00304AB6"/>
    <w:rsid w:val="00312017"/>
    <w:rsid w:val="003134C2"/>
    <w:rsid w:val="00326AE3"/>
    <w:rsid w:val="00326B5F"/>
    <w:rsid w:val="00373B7E"/>
    <w:rsid w:val="00385341"/>
    <w:rsid w:val="003B33B3"/>
    <w:rsid w:val="003D493F"/>
    <w:rsid w:val="003D67FB"/>
    <w:rsid w:val="003F5B3B"/>
    <w:rsid w:val="004466B9"/>
    <w:rsid w:val="00454058"/>
    <w:rsid w:val="00480CA0"/>
    <w:rsid w:val="004A4EE1"/>
    <w:rsid w:val="004B0D3C"/>
    <w:rsid w:val="004C0F3D"/>
    <w:rsid w:val="004E085F"/>
    <w:rsid w:val="004F6B00"/>
    <w:rsid w:val="004F6F82"/>
    <w:rsid w:val="004F7533"/>
    <w:rsid w:val="0051676E"/>
    <w:rsid w:val="00521379"/>
    <w:rsid w:val="0052358E"/>
    <w:rsid w:val="00532CDA"/>
    <w:rsid w:val="00552DDD"/>
    <w:rsid w:val="00572CDB"/>
    <w:rsid w:val="0057623C"/>
    <w:rsid w:val="00584A8E"/>
    <w:rsid w:val="005A5F63"/>
    <w:rsid w:val="005C452B"/>
    <w:rsid w:val="005D6C8F"/>
    <w:rsid w:val="005E4AA3"/>
    <w:rsid w:val="00633081"/>
    <w:rsid w:val="006353C5"/>
    <w:rsid w:val="00681E97"/>
    <w:rsid w:val="0070209D"/>
    <w:rsid w:val="00705E27"/>
    <w:rsid w:val="007127EA"/>
    <w:rsid w:val="007140FB"/>
    <w:rsid w:val="00714B89"/>
    <w:rsid w:val="00725535"/>
    <w:rsid w:val="007459E5"/>
    <w:rsid w:val="007518AB"/>
    <w:rsid w:val="007637D9"/>
    <w:rsid w:val="00763948"/>
    <w:rsid w:val="00782328"/>
    <w:rsid w:val="00784870"/>
    <w:rsid w:val="007E7269"/>
    <w:rsid w:val="007F7958"/>
    <w:rsid w:val="0080712A"/>
    <w:rsid w:val="00820B83"/>
    <w:rsid w:val="00843749"/>
    <w:rsid w:val="0084705C"/>
    <w:rsid w:val="00897419"/>
    <w:rsid w:val="008A3BFF"/>
    <w:rsid w:val="008B24F1"/>
    <w:rsid w:val="008D55F2"/>
    <w:rsid w:val="009143C7"/>
    <w:rsid w:val="009211D2"/>
    <w:rsid w:val="00931651"/>
    <w:rsid w:val="0094342E"/>
    <w:rsid w:val="009801E8"/>
    <w:rsid w:val="009A639E"/>
    <w:rsid w:val="009A68E8"/>
    <w:rsid w:val="009D198F"/>
    <w:rsid w:val="009E01D3"/>
    <w:rsid w:val="009F1F65"/>
    <w:rsid w:val="00A07D19"/>
    <w:rsid w:val="00A249D3"/>
    <w:rsid w:val="00A36596"/>
    <w:rsid w:val="00A3686E"/>
    <w:rsid w:val="00A531F9"/>
    <w:rsid w:val="00A6341F"/>
    <w:rsid w:val="00A73362"/>
    <w:rsid w:val="00A84F8F"/>
    <w:rsid w:val="00AC685F"/>
    <w:rsid w:val="00B169B8"/>
    <w:rsid w:val="00B25685"/>
    <w:rsid w:val="00B40B75"/>
    <w:rsid w:val="00B40F50"/>
    <w:rsid w:val="00B4299D"/>
    <w:rsid w:val="00B50DBD"/>
    <w:rsid w:val="00B62017"/>
    <w:rsid w:val="00B77993"/>
    <w:rsid w:val="00BB5D30"/>
    <w:rsid w:val="00BB6C86"/>
    <w:rsid w:val="00BD4095"/>
    <w:rsid w:val="00BD7107"/>
    <w:rsid w:val="00BE3279"/>
    <w:rsid w:val="00BE61A2"/>
    <w:rsid w:val="00BE7464"/>
    <w:rsid w:val="00C04BCE"/>
    <w:rsid w:val="00C054B0"/>
    <w:rsid w:val="00C079C2"/>
    <w:rsid w:val="00C1689B"/>
    <w:rsid w:val="00C26271"/>
    <w:rsid w:val="00C366D1"/>
    <w:rsid w:val="00C3765E"/>
    <w:rsid w:val="00C5239A"/>
    <w:rsid w:val="00C83AEB"/>
    <w:rsid w:val="00CB3147"/>
    <w:rsid w:val="00CB345D"/>
    <w:rsid w:val="00CB6563"/>
    <w:rsid w:val="00CD1463"/>
    <w:rsid w:val="00CE5C5C"/>
    <w:rsid w:val="00D05F60"/>
    <w:rsid w:val="00D1745E"/>
    <w:rsid w:val="00D30D63"/>
    <w:rsid w:val="00D4478F"/>
    <w:rsid w:val="00D452F4"/>
    <w:rsid w:val="00D51A13"/>
    <w:rsid w:val="00D77C3C"/>
    <w:rsid w:val="00DA7A68"/>
    <w:rsid w:val="00DB158C"/>
    <w:rsid w:val="00DC7DEB"/>
    <w:rsid w:val="00DD4A7A"/>
    <w:rsid w:val="00DE77AF"/>
    <w:rsid w:val="00E00D0B"/>
    <w:rsid w:val="00EB7CCD"/>
    <w:rsid w:val="00EF29D0"/>
    <w:rsid w:val="00EF2CC0"/>
    <w:rsid w:val="00F40920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B1B60FB"/>
  <w15:chartTrackingRefBased/>
  <w15:docId w15:val="{05AF98F3-54C7-4D72-A9B9-EC78C05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7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7D1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4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341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341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41F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34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34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4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676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D19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4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2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23"/>
  </w:style>
  <w:style w:type="paragraph" w:styleId="Footer">
    <w:name w:val="footer"/>
    <w:basedOn w:val="Normal"/>
    <w:link w:val="FooterChar"/>
    <w:uiPriority w:val="99"/>
    <w:unhideWhenUsed/>
    <w:rsid w:val="0022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23"/>
  </w:style>
  <w:style w:type="paragraph" w:styleId="TOC2">
    <w:name w:val="toc 2"/>
    <w:basedOn w:val="Normal"/>
    <w:next w:val="Normal"/>
    <w:autoRedefine/>
    <w:uiPriority w:val="39"/>
    <w:unhideWhenUsed/>
    <w:rsid w:val="0051676E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071451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7140FB"/>
  </w:style>
  <w:style w:type="character" w:styleId="PlaceholderText">
    <w:name w:val="Placeholder Text"/>
    <w:basedOn w:val="DefaultParagraphFont"/>
    <w:uiPriority w:val="99"/>
    <w:semiHidden/>
    <w:rsid w:val="00DD4A7A"/>
    <w:rPr>
      <w:color w:val="808080"/>
    </w:rPr>
  </w:style>
  <w:style w:type="paragraph" w:styleId="ListParagraph">
    <w:name w:val="List Paragraph"/>
    <w:basedOn w:val="Normal"/>
    <w:uiPriority w:val="34"/>
    <w:qFormat/>
    <w:rsid w:val="00714B8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366D1"/>
    <w:pPr>
      <w:spacing w:after="100"/>
      <w:ind w:left="440"/>
    </w:pPr>
  </w:style>
  <w:style w:type="table" w:styleId="TableGrid">
    <w:name w:val="Table Grid"/>
    <w:basedOn w:val="TableNormal"/>
    <w:uiPriority w:val="39"/>
    <w:rsid w:val="0058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5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dotnet/csharp/fundamentals/coding-style/coding-convention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dotnet/csharp/fundamentals/coding-style/coding-convention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csharp/fundamentals/coding-style/coding-convent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_prog\WebPro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272EA6-8E00-40B4-83E9-DBE68603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472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3</vt:lpstr>
    </vt:vector>
  </TitlesOfParts>
  <Company>SM TAFE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3</dc:title>
  <dc:subject>Assessment 3 – Project (AT3)</dc:subject>
  <dc:creator>Ryley Bilson</dc:creator>
  <cp:keywords/>
  <dc:description/>
  <cp:lastModifiedBy>Ryley Bilson</cp:lastModifiedBy>
  <cp:revision>138</cp:revision>
  <dcterms:created xsi:type="dcterms:W3CDTF">2021-02-19T05:27:00Z</dcterms:created>
  <dcterms:modified xsi:type="dcterms:W3CDTF">2021-12-07T03:59:00Z</dcterms:modified>
</cp:coreProperties>
</file>